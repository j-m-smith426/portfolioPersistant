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92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4361"/>
        <w:gridCol w:w="7253"/>
      </w:tblGrid>
      <w:tr w:rsidR="000D18ED" w:rsidRPr="00320ECB" w14:paraId="654F3C53" w14:textId="77777777" w:rsidTr="00A858A8">
        <w:trPr>
          <w:trHeight w:val="2999"/>
          <w:jc w:val="center"/>
        </w:trPr>
        <w:tc>
          <w:tcPr>
            <w:tcW w:w="436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08F4AD5F" w14:textId="3CF1ED74" w:rsidR="00FC7DF2" w:rsidRPr="003807BF" w:rsidRDefault="00FC7DF2" w:rsidP="003807BF">
            <w:pPr>
              <w:pStyle w:val="Heading2"/>
              <w:rPr>
                <w:rFonts w:ascii="Times New Roman" w:hAnsi="Times New Roman" w:cs="Times New Roman"/>
                <w:sz w:val="48"/>
                <w:szCs w:val="44"/>
              </w:rPr>
            </w:pPr>
            <w:r w:rsidRPr="003807BF">
              <w:rPr>
                <w:rFonts w:ascii="Times New Roman" w:hAnsi="Times New Roman" w:cs="Times New Roman"/>
                <w:sz w:val="48"/>
                <w:szCs w:val="44"/>
              </w:rPr>
              <w:t>Joab Smith</w:t>
            </w:r>
          </w:p>
          <w:p w14:paraId="53F04E33" w14:textId="344B47F2" w:rsidR="00792D43" w:rsidRDefault="00FC7DF2" w:rsidP="00FC7DF2">
            <w:r>
              <w:t>Full Stack Software Engineer</w:t>
            </w:r>
          </w:p>
          <w:p w14:paraId="5E3D63CA" w14:textId="5E8322C9" w:rsidR="00FC7DF2" w:rsidRPr="003807BF" w:rsidRDefault="00FC7DF2" w:rsidP="00FC7DF2">
            <w:pPr>
              <w:pStyle w:val="Heading1"/>
              <w:rPr>
                <w:rFonts w:ascii="Times New Roman" w:hAnsi="Times New Roman" w:cs="Times New Roman"/>
              </w:rPr>
            </w:pPr>
            <w:r w:rsidRPr="003807BF">
              <w:rPr>
                <w:rFonts w:ascii="Times New Roman" w:hAnsi="Times New Roman" w:cs="Times New Roman"/>
              </w:rPr>
              <w:t>Contact</w:t>
            </w:r>
          </w:p>
          <w:p w14:paraId="44F4D2DE" w14:textId="7AED5DA6" w:rsidR="003E1692" w:rsidRPr="00C165BA" w:rsidRDefault="00C165BA" w:rsidP="00C165BA">
            <w:pPr>
              <w:pStyle w:val="NoSpacing"/>
              <w:spacing w:line="240" w:lineRule="auto"/>
              <w:rPr>
                <w:sz w:val="22"/>
                <w:szCs w:val="22"/>
              </w:rPr>
            </w:pPr>
            <w:r w:rsidRPr="00C165BA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7F2E9C3E" wp14:editId="3A2CE8F1">
                      <wp:extent cx="1504950" cy="9525"/>
                      <wp:effectExtent l="0" t="0" r="19050" b="28575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3451320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BF73B28" w14:textId="77777777" w:rsidR="0063676E" w:rsidRPr="003807BF" w:rsidRDefault="00B678D8" w:rsidP="00C165BA">
            <w:pPr>
              <w:pStyle w:val="Contact"/>
              <w:framePr w:wrap="auto" w:vAnchor="margin" w:xAlign="left" w:yAlign="inline"/>
              <w:spacing w:before="0" w:line="240" w:lineRule="auto"/>
              <w:suppressOverlap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07BF">
              <w:rPr>
                <w:rFonts w:ascii="Times New Roman" w:hAnsi="Times New Roman" w:cs="Times New Roman"/>
                <w:sz w:val="20"/>
                <w:szCs w:val="20"/>
              </w:rPr>
              <w:pict w14:anchorId="203AE41D">
                <v:shape id="_x0000_i1414" type="#_x0000_t75" alt="Phone icon" style="width:15.7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" o:bullet="t">
                  <v:imagedata r:id="rId8" o:title="" croptop="-2357f" cropbottom="-1414f" cropleft="-4629f" cropright="-5603f"/>
                </v:shape>
              </w:pict>
            </w:r>
            <w:r w:rsidR="00F53B71" w:rsidRPr="003807BF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="00CC0351" w:rsidRPr="003807BF">
              <w:rPr>
                <w:rFonts w:ascii="Times New Roman" w:hAnsi="Times New Roman" w:cs="Times New Roman"/>
                <w:sz w:val="20"/>
                <w:szCs w:val="20"/>
              </w:rPr>
              <w:t>440-773-7270</w:t>
            </w:r>
            <w:r w:rsidR="000D18ED" w:rsidRPr="003807B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7F4A6E67" w14:textId="232DEEE6" w:rsidR="00792D43" w:rsidRPr="003807BF" w:rsidRDefault="000D18ED" w:rsidP="00C165BA">
            <w:pPr>
              <w:pStyle w:val="Contact"/>
              <w:framePr w:wrap="auto" w:vAnchor="margin" w:xAlign="left" w:yAlign="inline"/>
              <w:spacing w:before="0" w:line="240" w:lineRule="auto"/>
              <w:suppressOverlap w:val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3807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807BF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67F021F" wp14:editId="37E7BC91">
                  <wp:extent cx="190500" cy="1809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07BF" w:rsidRPr="003807BF">
              <w:rPr>
                <w:rFonts w:ascii="Times New Roman" w:hAnsi="Times New Roman" w:cs="Times New Roman"/>
                <w:sz w:val="20"/>
                <w:szCs w:val="20"/>
              </w:rPr>
              <w:t xml:space="preserve"> https://j-m-smith426.github.io/portfolioPersistant/</w:t>
            </w:r>
          </w:p>
          <w:p w14:paraId="657A6ADD" w14:textId="4C04C3CC" w:rsidR="00792D43" w:rsidRPr="003807BF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3807BF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AC05FEE" wp14:editId="75F15E29">
                  <wp:extent cx="187325" cy="187325"/>
                  <wp:effectExtent l="0" t="0" r="3175" b="3175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3807BF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="00085A88" w:rsidRPr="003807BF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www.linkedin.com/in/joab-smith</w:t>
            </w:r>
          </w:p>
          <w:p w14:paraId="73D98DEE" w14:textId="19914589" w:rsidR="00686284" w:rsidRPr="000D18ED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sz w:val="22"/>
                <w:szCs w:val="14"/>
                <w:lang w:val="fr-FR"/>
              </w:rPr>
            </w:pPr>
            <w:r w:rsidRPr="003807BF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ABF8124" wp14:editId="7FCA159F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3807BF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="00085A88" w:rsidRPr="003807BF">
              <w:rPr>
                <w:rFonts w:ascii="Times New Roman" w:hAnsi="Times New Roman" w:cs="Times New Roman"/>
                <w:sz w:val="20"/>
                <w:szCs w:val="20"/>
              </w:rPr>
              <w:t>joabsmith4226@gmail.com</w:t>
            </w:r>
          </w:p>
        </w:tc>
        <w:tc>
          <w:tcPr>
            <w:tcW w:w="725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C26C7C9" w14:textId="7231CEAB" w:rsidR="008C78F5" w:rsidRPr="00173B36" w:rsidRDefault="00063BA2" w:rsidP="00262B06">
            <w:pPr>
              <w:pStyle w:val="Heading1"/>
            </w:pPr>
            <w:r>
              <w:t>Summary</w:t>
            </w:r>
          </w:p>
          <w:p w14:paraId="76CB729C" w14:textId="1393BDC8" w:rsidR="003E1692" w:rsidRPr="00C165BA" w:rsidRDefault="00C165BA" w:rsidP="00262B06">
            <w:pPr>
              <w:pStyle w:val="NoSpacing"/>
              <w:rPr>
                <w:sz w:val="22"/>
                <w:szCs w:val="22"/>
              </w:rPr>
            </w:pPr>
            <w:r w:rsidRPr="00C165BA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25E4501D" wp14:editId="42E233B0">
                      <wp:extent cx="1504950" cy="9525"/>
                      <wp:effectExtent l="0" t="0" r="19050" b="28575"/>
                      <wp:docPr id="16" name="Straight Connector 1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E5AE0E" id="Straight Connector 1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5F8CFF7" w14:textId="4A944CE5" w:rsidR="0037285F" w:rsidRPr="00A858A8" w:rsidRDefault="00063BA2" w:rsidP="0037285F">
            <w:pPr>
              <w:spacing w:after="0"/>
              <w:rPr>
                <w:rFonts w:ascii="Times New Roman" w:hAnsi="Times New Roman" w:cs="Times New Roman"/>
              </w:rPr>
            </w:pPr>
            <w:r w:rsidRPr="00A858A8">
              <w:rPr>
                <w:rFonts w:ascii="Times New Roman" w:hAnsi="Times New Roman" w:cs="Times New Roman"/>
                <w:sz w:val="22"/>
                <w:szCs w:val="22"/>
              </w:rPr>
              <w:t>I am an eager Full Stack Software engineer who has knowledge and experience with the agile workflow and both frontend and backend web development. I am currently expanding my capabilities by studying Java and Spring boot. I am looking to use my skills in the field of Software Engineering.</w:t>
            </w:r>
          </w:p>
        </w:tc>
      </w:tr>
      <w:tr w:rsidR="00F716E1" w:rsidRPr="00320ECB" w14:paraId="2FAA93F8" w14:textId="77777777" w:rsidTr="00A858A8">
        <w:trPr>
          <w:trHeight w:val="2596"/>
          <w:jc w:val="center"/>
        </w:trPr>
        <w:tc>
          <w:tcPr>
            <w:tcW w:w="436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B82B3E74A59747B5B161E92DF28CBB3B"/>
              </w:placeholder>
              <w:temporary/>
              <w:showingPlcHdr/>
              <w15:appearance w15:val="hidden"/>
            </w:sdtPr>
            <w:sdtEndPr/>
            <w:sdtContent>
              <w:p w14:paraId="416D1584" w14:textId="77777777" w:rsidR="009D281E" w:rsidRPr="00173B36" w:rsidRDefault="009D281E" w:rsidP="009D281E">
                <w:pPr>
                  <w:pStyle w:val="Heading1"/>
                </w:pPr>
                <w:r w:rsidRPr="00173B36">
                  <w:t>EDUCATION</w:t>
                </w:r>
              </w:p>
            </w:sdtContent>
          </w:sdt>
          <w:p w14:paraId="10DF41D2" w14:textId="0C3476BE" w:rsidR="009D281E" w:rsidRPr="00C165BA" w:rsidRDefault="004D3EEB" w:rsidP="009D281E">
            <w:pPr>
              <w:pStyle w:val="NoSpacing"/>
              <w:rPr>
                <w:sz w:val="22"/>
                <w:szCs w:val="22"/>
              </w:rPr>
            </w:pPr>
            <w:r w:rsidRPr="00C165BA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53BBFE23" wp14:editId="6E115782">
                      <wp:extent cx="1504950" cy="9525"/>
                      <wp:effectExtent l="0" t="0" r="19050" b="28575"/>
                      <wp:docPr id="7" name="Straight Connector 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4A0335" id="Straight Connector 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FECD919" w14:textId="77777777" w:rsidR="009D281E" w:rsidRDefault="009D281E" w:rsidP="009D281E">
            <w:pPr>
              <w:pStyle w:val="Heading2"/>
              <w:spacing w:before="60" w:line="240" w:lineRule="auto"/>
              <w:ind w:left="706" w:hanging="706"/>
            </w:pPr>
            <w:r>
              <w:t>Cleveland State University</w:t>
            </w:r>
          </w:p>
          <w:p w14:paraId="1C517CAF" w14:textId="77777777" w:rsidR="009D281E" w:rsidRPr="0037285F" w:rsidRDefault="009D281E" w:rsidP="009D281E">
            <w:pPr>
              <w:pStyle w:val="Date"/>
              <w:spacing w:before="60" w:after="0" w:line="240" w:lineRule="auto"/>
              <w:ind w:left="706" w:hanging="706"/>
              <w:rPr>
                <w:sz w:val="22"/>
                <w:szCs w:val="22"/>
              </w:rPr>
            </w:pPr>
            <w:r w:rsidRPr="0037285F">
              <w:rPr>
                <w:sz w:val="22"/>
                <w:szCs w:val="22"/>
              </w:rPr>
              <w:t>2018-2021</w:t>
            </w:r>
          </w:p>
          <w:p w14:paraId="7D290EED" w14:textId="77777777" w:rsidR="009D281E" w:rsidRDefault="009D281E" w:rsidP="009D281E">
            <w:pPr>
              <w:spacing w:before="60" w:after="0" w:line="240" w:lineRule="auto"/>
              <w:ind w:left="706" w:hanging="706"/>
              <w:rPr>
                <w:sz w:val="22"/>
                <w:szCs w:val="22"/>
              </w:rPr>
            </w:pPr>
            <w:r w:rsidRPr="0037285F">
              <w:rPr>
                <w:sz w:val="22"/>
                <w:szCs w:val="22"/>
              </w:rPr>
              <w:t>Received a Bachelor of Science.</w:t>
            </w:r>
          </w:p>
          <w:p w14:paraId="2A7D471A" w14:textId="52BCB0EB" w:rsidR="00CC2EBC" w:rsidRPr="00173B36" w:rsidRDefault="00CC2EBC" w:rsidP="009D281E">
            <w:pPr>
              <w:spacing w:before="0" w:after="0" w:line="240" w:lineRule="auto"/>
            </w:pPr>
          </w:p>
        </w:tc>
        <w:tc>
          <w:tcPr>
            <w:tcW w:w="7254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1888525358"/>
              <w:placeholder>
                <w:docPart w:val="E3B8F0A94EB448E98CEC16128A732178"/>
              </w:placeholder>
              <w:temporary/>
              <w:showingPlcHdr/>
              <w15:appearance w15:val="hidden"/>
            </w:sdtPr>
            <w:sdtEndPr/>
            <w:sdtContent>
              <w:p w14:paraId="231D7768" w14:textId="77777777" w:rsidR="00F716E1" w:rsidRPr="00173B36" w:rsidRDefault="00FF673C" w:rsidP="00262B06">
                <w:pPr>
                  <w:pStyle w:val="Heading1"/>
                </w:pPr>
                <w:r w:rsidRPr="00173B36">
                  <w:t>EXPERIENCE</w:t>
                </w:r>
              </w:p>
            </w:sdtContent>
          </w:sdt>
          <w:p w14:paraId="3C7A84C8" w14:textId="232F6416" w:rsidR="00F53B71" w:rsidRPr="00C165BA" w:rsidRDefault="00E6567E" w:rsidP="00262B06">
            <w:pPr>
              <w:pStyle w:val="NoSpacing"/>
              <w:rPr>
                <w:sz w:val="22"/>
                <w:szCs w:val="22"/>
              </w:rPr>
            </w:pPr>
            <w:r w:rsidRPr="00C165BA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6C1F61B4" wp14:editId="0AF41BB2">
                      <wp:extent cx="1504950" cy="9525"/>
                      <wp:effectExtent l="0" t="0" r="19050" b="28575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F3856E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344C8BE" w14:textId="510255D7" w:rsidR="00B54AD3" w:rsidRDefault="00063BA2" w:rsidP="007C5C25">
            <w:pPr>
              <w:pStyle w:val="Heading2"/>
              <w:spacing w:line="240" w:lineRule="auto"/>
            </w:pPr>
            <w:r>
              <w:t xml:space="preserve">Cognizant </w:t>
            </w:r>
            <w:r w:rsidR="004167FC">
              <w:t>–</w:t>
            </w:r>
            <w:r>
              <w:t xml:space="preserve"> </w:t>
            </w:r>
            <w:proofErr w:type="spellStart"/>
            <w:r>
              <w:t>Revature</w:t>
            </w:r>
            <w:proofErr w:type="spellEnd"/>
          </w:p>
          <w:p w14:paraId="54991F3D" w14:textId="1F1644B4" w:rsidR="004167FC" w:rsidRPr="0037285F" w:rsidRDefault="004167FC" w:rsidP="007C5C25">
            <w:pPr>
              <w:spacing w:before="0" w:after="0" w:line="240" w:lineRule="auto"/>
              <w:rPr>
                <w:sz w:val="22"/>
                <w:szCs w:val="22"/>
              </w:rPr>
            </w:pPr>
            <w:r w:rsidRPr="0037285F">
              <w:rPr>
                <w:sz w:val="22"/>
                <w:szCs w:val="22"/>
              </w:rPr>
              <w:t>Full Stack Software Engineer</w:t>
            </w:r>
          </w:p>
          <w:p w14:paraId="4B093423" w14:textId="2D56AB71" w:rsidR="004167FC" w:rsidRPr="0063676E" w:rsidRDefault="004167FC" w:rsidP="0063676E">
            <w:pPr>
              <w:pStyle w:val="Date"/>
              <w:spacing w:before="0" w:after="0" w:line="240" w:lineRule="auto"/>
              <w:rPr>
                <w:sz w:val="22"/>
                <w:szCs w:val="22"/>
              </w:rPr>
            </w:pPr>
            <w:r w:rsidRPr="0037285F">
              <w:rPr>
                <w:sz w:val="22"/>
                <w:szCs w:val="22"/>
              </w:rPr>
              <w:t>2021</w:t>
            </w:r>
            <w:r w:rsidR="00E43AAB" w:rsidRPr="0037285F">
              <w:rPr>
                <w:sz w:val="22"/>
                <w:szCs w:val="22"/>
              </w:rPr>
              <w:t>-Present</w:t>
            </w:r>
          </w:p>
          <w:p w14:paraId="7A14FA9B" w14:textId="3FA6F769" w:rsidR="00E0780D" w:rsidRPr="00A858A8" w:rsidRDefault="00A32858" w:rsidP="007C5C25">
            <w:pPr>
              <w:pStyle w:val="ListParagraph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Worked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as </w:t>
            </w:r>
            <w:proofErr w:type="gram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a</w:t>
            </w:r>
            <w:proofErr w:type="gram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team on design and </w:t>
            </w:r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</w:rPr>
              <w:t>implementation</w:t>
            </w:r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</w:rPr>
              <w:t>s</w:t>
            </w:r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of </w:t>
            </w:r>
            <w:proofErr w:type="spellStart"/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project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u</w:t>
            </w:r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ser interfaces</w:t>
            </w:r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</w:t>
            </w:r>
            <w:proofErr w:type="spellStart"/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using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frontend technologies</w:t>
            </w:r>
          </w:p>
          <w:p w14:paraId="53689CD5" w14:textId="1A801B60" w:rsidR="00E0780D" w:rsidRPr="00A858A8" w:rsidRDefault="00A32858" w:rsidP="007C5C25">
            <w:pPr>
              <w:pStyle w:val="ListParagraph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Worked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as </w:t>
            </w:r>
            <w:proofErr w:type="gram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a</w:t>
            </w:r>
            <w:proofErr w:type="gram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team on </w:t>
            </w: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implementing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</w:t>
            </w:r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RESTful</w:t>
            </w:r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backends for </w:t>
            </w: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projects</w:t>
            </w:r>
            <w:proofErr w:type="spellEnd"/>
          </w:p>
          <w:p w14:paraId="1A3C6019" w14:textId="4CC1F5BE" w:rsidR="00E6567E" w:rsidRPr="00A858A8" w:rsidRDefault="00A32858" w:rsidP="00E6567E">
            <w:pPr>
              <w:pStyle w:val="ListParagraph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Worked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in an agile </w:t>
            </w: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workplace</w:t>
            </w:r>
            <w:proofErr w:type="spellEnd"/>
            <w:r w:rsidR="00575121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</w:t>
            </w:r>
            <w:proofErr w:type="spellStart"/>
            <w:r w:rsidR="00575121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that</w:t>
            </w:r>
            <w:proofErr w:type="spellEnd"/>
            <w:r w:rsidR="00575121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</w:t>
            </w:r>
            <w:proofErr w:type="spellStart"/>
            <w:r w:rsidR="00575121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practiced</w:t>
            </w:r>
            <w:proofErr w:type="spellEnd"/>
            <w:r w:rsidR="00575121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t</w:t>
            </w:r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est </w:t>
            </w:r>
            <w:proofErr w:type="spellStart"/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driven</w:t>
            </w:r>
            <w:proofErr w:type="spellEnd"/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</w:t>
            </w:r>
            <w:proofErr w:type="spellStart"/>
            <w:r w:rsidR="0063676E"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development</w:t>
            </w:r>
            <w:proofErr w:type="spellEnd"/>
          </w:p>
          <w:p w14:paraId="47FD5F2D" w14:textId="5E39236D" w:rsidR="0063676E" w:rsidRPr="00A858A8" w:rsidRDefault="0063676E" w:rsidP="00E6567E">
            <w:pPr>
              <w:pStyle w:val="ListParagraph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Worked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with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a </w:t>
            </w:r>
            <w:proofErr w:type="gram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team</w:t>
            </w:r>
            <w:proofErr w:type="gram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to </w:t>
            </w: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review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code and </w:t>
            </w: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discuss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optimizations</w:t>
            </w:r>
            <w:proofErr w:type="spellEnd"/>
            <w:r w:rsidRPr="00A858A8">
              <w:rPr>
                <w:rFonts w:ascii="Times New Roman" w:hAnsi="Times New Roman" w:cs="Times New Roman"/>
                <w:caps w:val="0"/>
                <w:sz w:val="22"/>
                <w:szCs w:val="22"/>
                <w:lang w:val="fr-FR"/>
              </w:rPr>
              <w:t>.</w:t>
            </w:r>
          </w:p>
          <w:p w14:paraId="5336BA2A" w14:textId="6955A293" w:rsidR="00F51E3E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02D38A1" wp14:editId="41E262D0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92AE03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54ADC96" w14:textId="77777777" w:rsidR="00E6567E" w:rsidRPr="00173B36" w:rsidRDefault="00E6567E" w:rsidP="00262B06">
            <w:pPr>
              <w:pStyle w:val="NoSpacing"/>
            </w:pPr>
          </w:p>
          <w:p w14:paraId="7E9EDB43" w14:textId="731B20C8" w:rsidR="00A95ECD" w:rsidRPr="00E6567E" w:rsidRDefault="00E0780D" w:rsidP="000D18ED">
            <w:pPr>
              <w:pStyle w:val="Heading1"/>
            </w:pPr>
            <w:r w:rsidRPr="00E6567E">
              <w:t>Projects</w:t>
            </w:r>
            <w:r w:rsidR="00BC6FF1" w:rsidRPr="00E6567E">
              <w:t xml:space="preserve"> </w:t>
            </w:r>
          </w:p>
          <w:p w14:paraId="299E0216" w14:textId="2DC2BEB7" w:rsidR="007C5C25" w:rsidRPr="00C165BA" w:rsidRDefault="00E6567E" w:rsidP="00E6567E">
            <w:pPr>
              <w:spacing w:before="0" w:after="0" w:line="240" w:lineRule="auto"/>
              <w:rPr>
                <w:sz w:val="22"/>
                <w:szCs w:val="22"/>
              </w:rPr>
            </w:pPr>
            <w:r w:rsidRPr="00C165BA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0C1042AB" wp14:editId="66DA5D8E">
                      <wp:extent cx="1504950" cy="9525"/>
                      <wp:effectExtent l="0" t="0" r="19050" b="28575"/>
                      <wp:docPr id="6" name="Straight Connector 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8FBB49" id="Straight Connector 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1D7454B" w14:textId="6BC4CB11" w:rsidR="00E6567E" w:rsidRPr="00A858A8" w:rsidRDefault="00C44E8E" w:rsidP="00AE3EDD">
            <w:pPr>
              <w:pStyle w:val="Heading2"/>
              <w:spacing w:line="240" w:lineRule="auto"/>
              <w:rPr>
                <w:color w:val="0563C1" w:themeColor="hyperlink"/>
                <w:sz w:val="32"/>
                <w:szCs w:val="32"/>
                <w:u w:val="single"/>
              </w:rPr>
            </w:pPr>
            <w:r w:rsidRPr="00A858A8">
              <w:rPr>
                <w:sz w:val="32"/>
                <w:szCs w:val="32"/>
                <w:u w:val="single"/>
              </w:rPr>
              <w:t>Perfect Personnel Placement</w:t>
            </w:r>
          </w:p>
          <w:tbl>
            <w:tblPr>
              <w:tblStyle w:val="PlainTable4"/>
              <w:tblW w:w="6639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2322"/>
              <w:gridCol w:w="4317"/>
            </w:tblGrid>
            <w:tr w:rsidR="000D18ED" w:rsidRPr="00575121" w14:paraId="27C05310" w14:textId="77777777" w:rsidTr="00A858A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3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2" w:type="dxa"/>
                  <w:tcBorders>
                    <w:right w:val="single" w:sz="4" w:space="0" w:color="auto"/>
                  </w:tcBorders>
                </w:tcPr>
                <w:p w14:paraId="4BC21F15" w14:textId="320711C9" w:rsidR="00BC6FF1" w:rsidRPr="00214AD9" w:rsidRDefault="00A574BD" w:rsidP="0037285F">
                  <w:pPr>
                    <w:ind w:left="648" w:hanging="360"/>
                    <w:rPr>
                      <w:sz w:val="20"/>
                      <w:szCs w:val="12"/>
                    </w:rPr>
                  </w:pPr>
                  <w:r w:rsidRPr="00214AD9">
                    <w:rPr>
                      <w:sz w:val="22"/>
                      <w:szCs w:val="22"/>
                    </w:rPr>
                    <w:t>Tech used:</w:t>
                  </w:r>
                </w:p>
                <w:p w14:paraId="1453E9EB" w14:textId="1D38B936" w:rsidR="00EE7F42" w:rsidRPr="0037285F" w:rsidRDefault="00A574BD" w:rsidP="0037285F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2"/>
                      <w:szCs w:val="14"/>
                    </w:rPr>
                  </w:pPr>
                  <w:r w:rsidRPr="0037285F">
                    <w:rPr>
                      <w:b w:val="0"/>
                      <w:bCs w:val="0"/>
                      <w:caps w:val="0"/>
                      <w:sz w:val="22"/>
                      <w:szCs w:val="14"/>
                    </w:rPr>
                    <w:t>React</w:t>
                  </w:r>
                  <w:r w:rsidR="00214AD9">
                    <w:rPr>
                      <w:b w:val="0"/>
                      <w:bCs w:val="0"/>
                      <w:sz w:val="22"/>
                      <w:szCs w:val="14"/>
                    </w:rPr>
                    <w:t xml:space="preserve"> </w:t>
                  </w:r>
                  <w:r w:rsidRPr="0037285F">
                    <w:rPr>
                      <w:b w:val="0"/>
                      <w:bCs w:val="0"/>
                      <w:caps w:val="0"/>
                      <w:sz w:val="22"/>
                      <w:szCs w:val="14"/>
                    </w:rPr>
                    <w:t>native</w:t>
                  </w:r>
                </w:p>
                <w:p w14:paraId="4135F738" w14:textId="64F1DB72" w:rsidR="00EE7F42" w:rsidRPr="0037285F" w:rsidRDefault="00A574BD" w:rsidP="0037285F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2"/>
                      <w:szCs w:val="14"/>
                    </w:rPr>
                  </w:pPr>
                  <w:r w:rsidRPr="0037285F">
                    <w:rPr>
                      <w:b w:val="0"/>
                      <w:bCs w:val="0"/>
                      <w:caps w:val="0"/>
                      <w:sz w:val="22"/>
                      <w:szCs w:val="14"/>
                    </w:rPr>
                    <w:t>Expo</w:t>
                  </w:r>
                </w:p>
                <w:p w14:paraId="4B6930A2" w14:textId="1BFBB5AD" w:rsidR="00EE7F42" w:rsidRPr="0037285F" w:rsidRDefault="00A574BD" w:rsidP="0037285F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2"/>
                      <w:szCs w:val="14"/>
                    </w:rPr>
                  </w:pPr>
                  <w:r w:rsidRPr="0037285F">
                    <w:rPr>
                      <w:b w:val="0"/>
                      <w:bCs w:val="0"/>
                      <w:caps w:val="0"/>
                      <w:sz w:val="22"/>
                      <w:szCs w:val="14"/>
                    </w:rPr>
                    <w:t>Jest</w:t>
                  </w:r>
                </w:p>
                <w:p w14:paraId="39A1C2F3" w14:textId="0DEC8A44" w:rsidR="00EE7F42" w:rsidRPr="0037285F" w:rsidRDefault="00A574BD" w:rsidP="0037285F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2"/>
                      <w:szCs w:val="14"/>
                    </w:rPr>
                  </w:pPr>
                  <w:r w:rsidRPr="0037285F">
                    <w:rPr>
                      <w:b w:val="0"/>
                      <w:bCs w:val="0"/>
                      <w:caps w:val="0"/>
                      <w:sz w:val="22"/>
                      <w:szCs w:val="14"/>
                    </w:rPr>
                    <w:t>Redux</w:t>
                  </w:r>
                </w:p>
                <w:p w14:paraId="5C8AC8C7" w14:textId="5E4FCA76" w:rsidR="00EE7F42" w:rsidRPr="0037285F" w:rsidRDefault="00A574BD" w:rsidP="0037285F">
                  <w:pPr>
                    <w:pStyle w:val="ListParagraph"/>
                    <w:spacing w:after="0" w:line="240" w:lineRule="auto"/>
                    <w:ind w:left="648"/>
                    <w:rPr>
                      <w:sz w:val="22"/>
                      <w:szCs w:val="14"/>
                    </w:rPr>
                  </w:pPr>
                  <w:r w:rsidRPr="0037285F">
                    <w:rPr>
                      <w:b w:val="0"/>
                      <w:bCs w:val="0"/>
                      <w:caps w:val="0"/>
                      <w:sz w:val="22"/>
                      <w:szCs w:val="14"/>
                    </w:rPr>
                    <w:t>Docker</w:t>
                  </w:r>
                </w:p>
                <w:p w14:paraId="4212BBE3" w14:textId="66994BF4" w:rsidR="00114E12" w:rsidRPr="00575121" w:rsidRDefault="003807BF" w:rsidP="00114E12">
                  <w:pPr>
                    <w:rPr>
                      <w:sz w:val="20"/>
                      <w:szCs w:val="12"/>
                    </w:rPr>
                  </w:pPr>
                  <w:hyperlink r:id="rId13" w:history="1">
                    <w:r w:rsidRPr="003807BF">
                      <w:rPr>
                        <w:rStyle w:val="Hyperlink"/>
                        <w:b w:val="0"/>
                        <w:bCs w:val="0"/>
                        <w:sz w:val="20"/>
                        <w:szCs w:val="12"/>
                      </w:rPr>
                      <w:t>Link to Repo</w:t>
                    </w:r>
                  </w:hyperlink>
                </w:p>
              </w:tc>
              <w:tc>
                <w:tcPr>
                  <w:tcW w:w="4317" w:type="dxa"/>
                  <w:tcBorders>
                    <w:left w:val="single" w:sz="4" w:space="0" w:color="auto"/>
                  </w:tcBorders>
                </w:tcPr>
                <w:p w14:paraId="77766D00" w14:textId="31542974" w:rsidR="00EE7F42" w:rsidRPr="00A858A8" w:rsidRDefault="00A574BD" w:rsidP="0037285F">
                  <w:pPr>
                    <w:pStyle w:val="ListParagraph"/>
                    <w:numPr>
                      <w:ilvl w:val="0"/>
                      <w:numId w:val="0"/>
                    </w:num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bCs w:val="0"/>
                      <w:caps w:val="0"/>
                      <w:sz w:val="22"/>
                      <w:szCs w:val="14"/>
                    </w:rPr>
                  </w:pPr>
                  <w:r w:rsidRPr="00A858A8">
                    <w:rPr>
                      <w:rFonts w:ascii="Times New Roman" w:hAnsi="Times New Roman" w:cs="Times New Roman"/>
                      <w:b w:val="0"/>
                      <w:bCs w:val="0"/>
                      <w:caps w:val="0"/>
                      <w:sz w:val="22"/>
                      <w:szCs w:val="14"/>
                    </w:rPr>
                    <w:t>A mobile application that is designed for businesses that focus on training employees for the workforce. It allows for the management and planning of classes to meet a demand in an efficient manner.</w:t>
                  </w:r>
                </w:p>
                <w:p w14:paraId="793151D5" w14:textId="77777777" w:rsidR="0037285F" w:rsidRPr="0037285F" w:rsidRDefault="0037285F" w:rsidP="0037285F">
                  <w:pPr>
                    <w:pStyle w:val="ListParagraph"/>
                    <w:numPr>
                      <w:ilvl w:val="0"/>
                      <w:numId w:val="0"/>
                    </w:num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2"/>
                      <w:szCs w:val="14"/>
                    </w:rPr>
                  </w:pPr>
                </w:p>
                <w:p w14:paraId="4E42E317" w14:textId="77777777" w:rsidR="00EE7F42" w:rsidRPr="00214AD9" w:rsidRDefault="00EE7F42" w:rsidP="0037285F">
                  <w:pPr>
                    <w:pStyle w:val="ListParagraph"/>
                    <w:numPr>
                      <w:ilvl w:val="0"/>
                      <w:numId w:val="0"/>
                    </w:num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4"/>
                    </w:rPr>
                  </w:pPr>
                  <w:r w:rsidRPr="00214AD9">
                    <w:rPr>
                      <w:sz w:val="22"/>
                      <w:szCs w:val="14"/>
                    </w:rPr>
                    <w:t>Responsibilities included</w:t>
                  </w:r>
                </w:p>
                <w:p w14:paraId="14D90F56" w14:textId="77777777" w:rsidR="00EE7F42" w:rsidRPr="0037285F" w:rsidRDefault="00EE7F42" w:rsidP="007C5C25">
                  <w:pPr>
                    <w:pStyle w:val="ListParagraph"/>
                    <w:spacing w:after="0" w:line="240" w:lineRule="auto"/>
                    <w:ind w:left="64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2"/>
                      <w:szCs w:val="14"/>
                    </w:rPr>
                  </w:pPr>
                  <w:r w:rsidRPr="0037285F">
                    <w:rPr>
                      <w:b w:val="0"/>
                      <w:bCs w:val="0"/>
                      <w:sz w:val="22"/>
                      <w:szCs w:val="14"/>
                    </w:rPr>
                    <w:t>Frontend scrum master</w:t>
                  </w:r>
                </w:p>
                <w:p w14:paraId="63BEBF5E" w14:textId="1DCD5642" w:rsidR="00EE7F42" w:rsidRPr="00575121" w:rsidRDefault="00EE7F42" w:rsidP="007C5C25">
                  <w:pPr>
                    <w:pStyle w:val="ListParagraph"/>
                    <w:spacing w:after="0" w:line="240" w:lineRule="auto"/>
                    <w:ind w:left="64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12"/>
                    </w:rPr>
                  </w:pPr>
                  <w:r w:rsidRPr="0037285F">
                    <w:rPr>
                      <w:b w:val="0"/>
                      <w:bCs w:val="0"/>
                      <w:sz w:val="22"/>
                      <w:szCs w:val="14"/>
                    </w:rPr>
                    <w:t>frontend engineer</w:t>
                  </w:r>
                </w:p>
              </w:tc>
            </w:tr>
          </w:tbl>
          <w:p w14:paraId="76CDB5B2" w14:textId="6CE4CF43" w:rsidR="00E6567E" w:rsidRPr="00A858A8" w:rsidRDefault="000D18ED" w:rsidP="00AE3EDD">
            <w:pPr>
              <w:pStyle w:val="Heading2"/>
              <w:rPr>
                <w:color w:val="0563C1" w:themeColor="hyperlink"/>
                <w:sz w:val="32"/>
                <w:szCs w:val="32"/>
                <w:u w:val="single"/>
              </w:rPr>
            </w:pPr>
            <w:r w:rsidRPr="00A858A8">
              <w:rPr>
                <w:sz w:val="32"/>
                <w:szCs w:val="32"/>
                <w:u w:val="single"/>
              </w:rPr>
              <w:t>Scouter Serverless</w:t>
            </w:r>
          </w:p>
          <w:tbl>
            <w:tblPr>
              <w:tblStyle w:val="PlainTable4"/>
              <w:tblpPr w:leftFromText="180" w:rightFromText="180" w:vertAnchor="text" w:horzAnchor="margin" w:tblpY="92"/>
              <w:tblOverlap w:val="never"/>
              <w:tblW w:w="6256" w:type="dxa"/>
              <w:tblLayout w:type="fixed"/>
              <w:tblLook w:val="04A0" w:firstRow="1" w:lastRow="0" w:firstColumn="1" w:lastColumn="0" w:noHBand="0" w:noVBand="1"/>
            </w:tblPr>
            <w:tblGrid>
              <w:gridCol w:w="2370"/>
              <w:gridCol w:w="3886"/>
            </w:tblGrid>
            <w:tr w:rsidR="000D18ED" w:rsidRPr="00575121" w14:paraId="217D1877" w14:textId="77777777" w:rsidTr="00A858A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8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0" w:type="dxa"/>
                  <w:tcBorders>
                    <w:right w:val="single" w:sz="4" w:space="0" w:color="auto"/>
                  </w:tcBorders>
                </w:tcPr>
                <w:p w14:paraId="1EB1462E" w14:textId="5685E2D6" w:rsidR="000D18ED" w:rsidRPr="00575121" w:rsidRDefault="000D18ED" w:rsidP="00214AD9">
                  <w:pPr>
                    <w:ind w:left="648" w:hanging="360"/>
                    <w:rPr>
                      <w:sz w:val="20"/>
                      <w:szCs w:val="12"/>
                    </w:rPr>
                  </w:pPr>
                  <w:r w:rsidRPr="00575121">
                    <w:rPr>
                      <w:sz w:val="22"/>
                      <w:szCs w:val="22"/>
                    </w:rPr>
                    <w:t>Tech used</w:t>
                  </w:r>
                  <w:r w:rsidR="00214AD9">
                    <w:rPr>
                      <w:sz w:val="22"/>
                      <w:szCs w:val="22"/>
                    </w:rPr>
                    <w:t>:</w:t>
                  </w:r>
                </w:p>
                <w:p w14:paraId="11DE2091" w14:textId="605FD8EC" w:rsidR="000D18ED" w:rsidRPr="00575121" w:rsidRDefault="000D18ED" w:rsidP="00214AD9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0"/>
                      <w:szCs w:val="12"/>
                    </w:rPr>
                  </w:pPr>
                  <w:r w:rsidRPr="00575121">
                    <w:rPr>
                      <w:b w:val="0"/>
                      <w:bCs w:val="0"/>
                      <w:sz w:val="20"/>
                      <w:szCs w:val="12"/>
                    </w:rPr>
                    <w:t>React</w:t>
                  </w:r>
                  <w:r w:rsidR="00214AD9">
                    <w:rPr>
                      <w:b w:val="0"/>
                      <w:bCs w:val="0"/>
                      <w:sz w:val="20"/>
                      <w:szCs w:val="12"/>
                    </w:rPr>
                    <w:t xml:space="preserve"> </w:t>
                  </w:r>
                  <w:r w:rsidRPr="00575121">
                    <w:rPr>
                      <w:b w:val="0"/>
                      <w:bCs w:val="0"/>
                      <w:sz w:val="20"/>
                      <w:szCs w:val="12"/>
                    </w:rPr>
                    <w:t>Native</w:t>
                  </w:r>
                </w:p>
                <w:p w14:paraId="11940397" w14:textId="77777777" w:rsidR="000D18ED" w:rsidRPr="00575121" w:rsidRDefault="000D18ED" w:rsidP="00214AD9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0"/>
                      <w:szCs w:val="12"/>
                    </w:rPr>
                  </w:pPr>
                  <w:r w:rsidRPr="00575121">
                    <w:rPr>
                      <w:b w:val="0"/>
                      <w:bCs w:val="0"/>
                      <w:sz w:val="20"/>
                      <w:szCs w:val="12"/>
                    </w:rPr>
                    <w:t>Node.js</w:t>
                  </w:r>
                </w:p>
                <w:p w14:paraId="765A7212" w14:textId="40E82BFF" w:rsidR="000D18ED" w:rsidRPr="00575121" w:rsidRDefault="000D18ED" w:rsidP="00214AD9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0"/>
                      <w:szCs w:val="12"/>
                    </w:rPr>
                  </w:pPr>
                  <w:r w:rsidRPr="00575121">
                    <w:rPr>
                      <w:b w:val="0"/>
                      <w:bCs w:val="0"/>
                      <w:sz w:val="20"/>
                      <w:szCs w:val="12"/>
                    </w:rPr>
                    <w:t>Jest</w:t>
                  </w:r>
                </w:p>
                <w:p w14:paraId="06D721EA" w14:textId="77777777" w:rsidR="000D18ED" w:rsidRPr="00575121" w:rsidRDefault="000D18ED" w:rsidP="00214AD9">
                  <w:pPr>
                    <w:pStyle w:val="ListParagraph"/>
                    <w:spacing w:after="0" w:line="240" w:lineRule="auto"/>
                    <w:ind w:left="648"/>
                    <w:rPr>
                      <w:b w:val="0"/>
                      <w:bCs w:val="0"/>
                      <w:sz w:val="20"/>
                      <w:szCs w:val="12"/>
                    </w:rPr>
                  </w:pPr>
                  <w:r w:rsidRPr="00575121">
                    <w:rPr>
                      <w:b w:val="0"/>
                      <w:bCs w:val="0"/>
                      <w:sz w:val="20"/>
                      <w:szCs w:val="12"/>
                    </w:rPr>
                    <w:t>AWS lambda</w:t>
                  </w:r>
                </w:p>
                <w:p w14:paraId="0612F11D" w14:textId="77777777" w:rsidR="000D18ED" w:rsidRDefault="000D18ED" w:rsidP="00214AD9">
                  <w:pPr>
                    <w:pStyle w:val="ListParagraph"/>
                    <w:spacing w:after="0" w:line="240" w:lineRule="auto"/>
                    <w:ind w:left="648"/>
                    <w:rPr>
                      <w:sz w:val="20"/>
                      <w:szCs w:val="12"/>
                    </w:rPr>
                  </w:pPr>
                  <w:r w:rsidRPr="00575121">
                    <w:rPr>
                      <w:b w:val="0"/>
                      <w:bCs w:val="0"/>
                      <w:sz w:val="20"/>
                      <w:szCs w:val="12"/>
                    </w:rPr>
                    <w:t>Docker</w:t>
                  </w:r>
                </w:p>
                <w:p w14:paraId="063CCDC7" w14:textId="5C45B6BC" w:rsidR="003807BF" w:rsidRPr="003807BF" w:rsidRDefault="00A858A8" w:rsidP="003807BF">
                  <w:pPr>
                    <w:rPr>
                      <w:sz w:val="20"/>
                      <w:szCs w:val="12"/>
                    </w:rPr>
                  </w:pPr>
                  <w:hyperlink r:id="rId14" w:history="1">
                    <w:r w:rsidR="003807BF" w:rsidRPr="00A858A8">
                      <w:rPr>
                        <w:rStyle w:val="Hyperlink"/>
                        <w:b w:val="0"/>
                        <w:bCs w:val="0"/>
                        <w:sz w:val="20"/>
                        <w:szCs w:val="12"/>
                      </w:rPr>
                      <w:t>Link to Repo</w:t>
                    </w:r>
                  </w:hyperlink>
                </w:p>
              </w:tc>
              <w:tc>
                <w:tcPr>
                  <w:tcW w:w="3886" w:type="dxa"/>
                  <w:tcBorders>
                    <w:left w:val="single" w:sz="4" w:space="0" w:color="auto"/>
                  </w:tcBorders>
                </w:tcPr>
                <w:p w14:paraId="65AEEE82" w14:textId="071C6EFA" w:rsidR="000D18ED" w:rsidRPr="00A858A8" w:rsidRDefault="000D18ED" w:rsidP="00214AD9">
                  <w:pPr>
                    <w:pStyle w:val="ListParagraph"/>
                    <w:numPr>
                      <w:ilvl w:val="0"/>
                      <w:numId w:val="0"/>
                    </w:num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aps w:val="0"/>
                      <w:sz w:val="22"/>
                      <w:szCs w:val="14"/>
                    </w:rPr>
                  </w:pPr>
                  <w:r w:rsidRPr="00A858A8">
                    <w:rPr>
                      <w:rFonts w:ascii="Times New Roman" w:hAnsi="Times New Roman" w:cs="Times New Roman"/>
                      <w:b w:val="0"/>
                      <w:bCs w:val="0"/>
                      <w:sz w:val="22"/>
                      <w:szCs w:val="14"/>
                    </w:rPr>
                    <w:t xml:space="preserve">A </w:t>
                  </w:r>
                  <w:r w:rsidRPr="00A858A8">
                    <w:rPr>
                      <w:rFonts w:ascii="Times New Roman" w:hAnsi="Times New Roman" w:cs="Times New Roman"/>
                      <w:b w:val="0"/>
                      <w:bCs w:val="0"/>
                      <w:caps w:val="0"/>
                      <w:sz w:val="22"/>
                      <w:szCs w:val="14"/>
                    </w:rPr>
                    <w:t>mobile application that is designed to facilitate discussion and communication between fans of anime</w:t>
                  </w:r>
                </w:p>
                <w:p w14:paraId="68DA0F36" w14:textId="77777777" w:rsidR="00214AD9" w:rsidRPr="00214AD9" w:rsidRDefault="00214AD9" w:rsidP="00214AD9">
                  <w:pPr>
                    <w:pStyle w:val="ListParagraph"/>
                    <w:numPr>
                      <w:ilvl w:val="0"/>
                      <w:numId w:val="0"/>
                    </w:num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2"/>
                      <w:szCs w:val="14"/>
                    </w:rPr>
                  </w:pPr>
                </w:p>
                <w:p w14:paraId="0300D94E" w14:textId="77777777" w:rsidR="000D18ED" w:rsidRPr="00214AD9" w:rsidRDefault="000D18ED" w:rsidP="00214AD9">
                  <w:pPr>
                    <w:pStyle w:val="ListParagraph"/>
                    <w:numPr>
                      <w:ilvl w:val="0"/>
                      <w:numId w:val="0"/>
                    </w:num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14"/>
                    </w:rPr>
                  </w:pPr>
                  <w:r w:rsidRPr="00214AD9">
                    <w:rPr>
                      <w:caps w:val="0"/>
                      <w:sz w:val="22"/>
                      <w:szCs w:val="14"/>
                    </w:rPr>
                    <w:t>RESPONSIBILITIES INCLUDED</w:t>
                  </w:r>
                </w:p>
                <w:p w14:paraId="529D4446" w14:textId="77777777" w:rsidR="000D18ED" w:rsidRPr="00214AD9" w:rsidRDefault="000D18ED" w:rsidP="007C5C25">
                  <w:pPr>
                    <w:pStyle w:val="ListParagraph"/>
                    <w:spacing w:after="0" w:line="240" w:lineRule="auto"/>
                    <w:ind w:left="64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2"/>
                      <w:szCs w:val="14"/>
                    </w:rPr>
                  </w:pPr>
                  <w:r w:rsidRPr="00214AD9">
                    <w:rPr>
                      <w:b w:val="0"/>
                      <w:bCs w:val="0"/>
                      <w:sz w:val="22"/>
                      <w:szCs w:val="14"/>
                    </w:rPr>
                    <w:t>Team lead</w:t>
                  </w:r>
                </w:p>
                <w:p w14:paraId="76512172" w14:textId="77777777" w:rsidR="000D18ED" w:rsidRPr="00575121" w:rsidRDefault="000D18ED" w:rsidP="007C5C25">
                  <w:pPr>
                    <w:pStyle w:val="ListParagraph"/>
                    <w:spacing w:after="0" w:line="240" w:lineRule="auto"/>
                    <w:ind w:left="64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12"/>
                    </w:rPr>
                  </w:pPr>
                  <w:r w:rsidRPr="00214AD9">
                    <w:rPr>
                      <w:b w:val="0"/>
                      <w:bCs w:val="0"/>
                      <w:sz w:val="22"/>
                      <w:szCs w:val="14"/>
                    </w:rPr>
                    <w:t>Full Stack development</w:t>
                  </w:r>
                </w:p>
              </w:tc>
            </w:tr>
          </w:tbl>
          <w:p w14:paraId="7C1AEAB1" w14:textId="1F7482ED" w:rsidR="00114E12" w:rsidRPr="00114E12" w:rsidRDefault="00114E12" w:rsidP="00114E12"/>
        </w:tc>
      </w:tr>
      <w:tr w:rsidR="00FD01DA" w:rsidRPr="00320ECB" w14:paraId="7DE79775" w14:textId="77777777" w:rsidTr="00A858A8">
        <w:trPr>
          <w:trHeight w:val="2675"/>
          <w:jc w:val="center"/>
        </w:trPr>
        <w:tc>
          <w:tcPr>
            <w:tcW w:w="436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A0C039F39BFD4CA6B1F31BB62A3BB09A"/>
              </w:placeholder>
              <w:temporary/>
              <w:showingPlcHdr/>
              <w15:appearance w15:val="hidden"/>
            </w:sdtPr>
            <w:sdtEndPr/>
            <w:sdtContent>
              <w:p w14:paraId="3CDD5CA9" w14:textId="77777777" w:rsidR="009D281E" w:rsidRPr="00173B36" w:rsidRDefault="009D281E" w:rsidP="009D281E">
                <w:pPr>
                  <w:pStyle w:val="Heading1"/>
                </w:pPr>
                <w:r w:rsidRPr="00173B36">
                  <w:t>SKILLS</w:t>
                </w:r>
              </w:p>
            </w:sdtContent>
          </w:sdt>
          <w:p w14:paraId="1338A646" w14:textId="3B039513" w:rsidR="009D281E" w:rsidRPr="00C165BA" w:rsidRDefault="00C165BA" w:rsidP="009D281E">
            <w:pPr>
              <w:pStyle w:val="NoSpacing"/>
              <w:rPr>
                <w:sz w:val="22"/>
                <w:szCs w:val="22"/>
              </w:rPr>
            </w:pPr>
            <w:r w:rsidRPr="00C165BA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137AC44F" wp14:editId="67C9CC56">
                      <wp:extent cx="1504950" cy="9525"/>
                      <wp:effectExtent l="0" t="0" r="19050" b="28575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744C1D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F4F8DF6" w14:textId="77777777" w:rsidR="009D281E" w:rsidRPr="00A858A8" w:rsidRDefault="009D281E" w:rsidP="009D281E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JavaScript</w:t>
            </w:r>
          </w:p>
          <w:p w14:paraId="2A0621F6" w14:textId="77777777" w:rsidR="009D281E" w:rsidRPr="00A858A8" w:rsidRDefault="009D281E" w:rsidP="009D281E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React</w:t>
            </w:r>
          </w:p>
          <w:p w14:paraId="48519D21" w14:textId="77777777" w:rsidR="009D281E" w:rsidRPr="00A858A8" w:rsidRDefault="009D281E" w:rsidP="009D281E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React Native</w:t>
            </w:r>
          </w:p>
          <w:p w14:paraId="7E05CEC1" w14:textId="150B57D7" w:rsidR="009D281E" w:rsidRPr="00A858A8" w:rsidRDefault="009D281E" w:rsidP="009D281E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Node.js</w:t>
            </w:r>
          </w:p>
          <w:p w14:paraId="6F359C15" w14:textId="70AFC32B" w:rsidR="00FC7DF2" w:rsidRPr="00A858A8" w:rsidRDefault="00FC7DF2" w:rsidP="009D281E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Express</w:t>
            </w:r>
          </w:p>
          <w:p w14:paraId="21DF2CF4" w14:textId="3BF3E810" w:rsidR="00FC7DF2" w:rsidRPr="00A858A8" w:rsidRDefault="00FC7DF2" w:rsidP="009D281E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Docker</w:t>
            </w:r>
          </w:p>
          <w:p w14:paraId="39EB1F98" w14:textId="3BF3E810" w:rsidR="009D281E" w:rsidRPr="00A858A8" w:rsidRDefault="009D281E" w:rsidP="009D281E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Springboot</w:t>
            </w:r>
          </w:p>
          <w:p w14:paraId="02603CDB" w14:textId="0F2E9EAE" w:rsidR="00FC7DF2" w:rsidRPr="00A858A8" w:rsidRDefault="009D281E" w:rsidP="00A858A8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Java</w:t>
            </w:r>
          </w:p>
          <w:p w14:paraId="7DA35F30" w14:textId="77777777" w:rsidR="00FC7DF2" w:rsidRDefault="00FC7DF2" w:rsidP="00A858A8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 w:rsidRPr="00A858A8">
              <w:rPr>
                <w:rFonts w:ascii="Times New Roman" w:hAnsi="Times New Roman" w:cs="Times New Roman"/>
                <w:sz w:val="24"/>
                <w:szCs w:val="16"/>
              </w:rPr>
              <w:t>SQL</w:t>
            </w:r>
          </w:p>
          <w:p w14:paraId="44756E3B" w14:textId="77777777" w:rsidR="008E4EB2" w:rsidRDefault="008E4EB2" w:rsidP="00A858A8">
            <w:pPr>
              <w:pStyle w:val="ListParagraph"/>
              <w:spacing w:before="0" w:after="0" w:line="240" w:lineRule="auto"/>
              <w:ind w:left="648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AWS</w:t>
            </w:r>
          </w:p>
          <w:p w14:paraId="637E0B4E" w14:textId="3BFFAFA2" w:rsidR="008E4EB2" w:rsidRPr="00A858A8" w:rsidRDefault="008E4EB2" w:rsidP="008E4EB2">
            <w:pPr>
              <w:ind w:left="644" w:hanging="360"/>
            </w:pPr>
          </w:p>
        </w:tc>
        <w:tc>
          <w:tcPr>
            <w:tcW w:w="7254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584ACD6" w14:textId="77777777" w:rsidR="00F716E1" w:rsidRPr="00173B36" w:rsidRDefault="00F716E1" w:rsidP="00262B06"/>
        </w:tc>
      </w:tr>
    </w:tbl>
    <w:p w14:paraId="38AA5E50" w14:textId="77777777" w:rsidR="00535F87" w:rsidRPr="00173B36" w:rsidRDefault="00535F87" w:rsidP="00A858A8">
      <w:pPr>
        <w:spacing w:before="0" w:after="0"/>
      </w:pPr>
    </w:p>
    <w:sectPr w:rsidR="00535F87" w:rsidRPr="00173B36" w:rsidSect="007C5C25">
      <w:pgSz w:w="12240" w:h="15840" w:code="1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7CD03" w14:textId="77777777" w:rsidR="00B678D8" w:rsidRDefault="00B678D8" w:rsidP="00BA3E51">
      <w:pPr>
        <w:spacing w:line="240" w:lineRule="auto"/>
      </w:pPr>
      <w:r>
        <w:separator/>
      </w:r>
    </w:p>
  </w:endnote>
  <w:endnote w:type="continuationSeparator" w:id="0">
    <w:p w14:paraId="263307E8" w14:textId="77777777" w:rsidR="00B678D8" w:rsidRDefault="00B678D8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937F0" w14:textId="77777777" w:rsidR="00B678D8" w:rsidRDefault="00B678D8" w:rsidP="00BA3E51">
      <w:pPr>
        <w:spacing w:line="240" w:lineRule="auto"/>
      </w:pPr>
      <w:r>
        <w:separator/>
      </w:r>
    </w:p>
  </w:footnote>
  <w:footnote w:type="continuationSeparator" w:id="0">
    <w:p w14:paraId="7B44E797" w14:textId="77777777" w:rsidR="00B678D8" w:rsidRDefault="00B678D8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92" type="#_x0000_t75" alt="Globe icon" style="width:13.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" o:bullet="t">
        <v:imagedata r:id="rId1" o:title="" cropbottom="-1650f" cropleft="-4629f" cropright="-2924f"/>
      </v:shape>
    </w:pict>
  </w:numPicBullet>
  <w:numPicBullet w:numPicBulletId="1">
    <w:pict>
      <v:shape id="_x0000_i1593" type="#_x0000_t75" alt="Phone icon" style="width:13.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" o:bullet="t">
        <v:imagedata r:id="rId2" o:title="" croptop="-2357f" cropbottom="-1414f" cropleft="-4629f" cropright="-5603f"/>
      </v:shape>
    </w:pict>
  </w:numPicBullet>
  <w:abstractNum w:abstractNumId="0" w15:restartNumberingAfterBreak="0">
    <w:nsid w:val="0156719C"/>
    <w:multiLevelType w:val="hybridMultilevel"/>
    <w:tmpl w:val="58320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1368"/>
    <w:multiLevelType w:val="hybridMultilevel"/>
    <w:tmpl w:val="5382F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149C4"/>
    <w:multiLevelType w:val="hybridMultilevel"/>
    <w:tmpl w:val="B75A9AF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51"/>
    <w:rsid w:val="00041F8A"/>
    <w:rsid w:val="00045F2E"/>
    <w:rsid w:val="00055BBC"/>
    <w:rsid w:val="00063BA2"/>
    <w:rsid w:val="00073BF3"/>
    <w:rsid w:val="00077FEB"/>
    <w:rsid w:val="00081B51"/>
    <w:rsid w:val="00085A88"/>
    <w:rsid w:val="000A5B00"/>
    <w:rsid w:val="000A6E00"/>
    <w:rsid w:val="000C7293"/>
    <w:rsid w:val="000D18ED"/>
    <w:rsid w:val="000D3891"/>
    <w:rsid w:val="000F3FE2"/>
    <w:rsid w:val="00114E12"/>
    <w:rsid w:val="00140582"/>
    <w:rsid w:val="00144334"/>
    <w:rsid w:val="00157DB0"/>
    <w:rsid w:val="00173B36"/>
    <w:rsid w:val="00177BCB"/>
    <w:rsid w:val="001E5794"/>
    <w:rsid w:val="001F6D5E"/>
    <w:rsid w:val="00214AD9"/>
    <w:rsid w:val="00217454"/>
    <w:rsid w:val="002251C8"/>
    <w:rsid w:val="0023600D"/>
    <w:rsid w:val="00241482"/>
    <w:rsid w:val="00261E7B"/>
    <w:rsid w:val="00262B06"/>
    <w:rsid w:val="00293BB8"/>
    <w:rsid w:val="002954B8"/>
    <w:rsid w:val="002A4A92"/>
    <w:rsid w:val="002B0852"/>
    <w:rsid w:val="002C0662"/>
    <w:rsid w:val="002D5478"/>
    <w:rsid w:val="00304D62"/>
    <w:rsid w:val="00320ECB"/>
    <w:rsid w:val="00344FC0"/>
    <w:rsid w:val="0037285F"/>
    <w:rsid w:val="00377A0D"/>
    <w:rsid w:val="003807BF"/>
    <w:rsid w:val="00382737"/>
    <w:rsid w:val="003E02DA"/>
    <w:rsid w:val="003E1692"/>
    <w:rsid w:val="003E7783"/>
    <w:rsid w:val="004167FC"/>
    <w:rsid w:val="00442A0E"/>
    <w:rsid w:val="00443C70"/>
    <w:rsid w:val="004A4C74"/>
    <w:rsid w:val="004D3EEB"/>
    <w:rsid w:val="004E0CD2"/>
    <w:rsid w:val="004E5226"/>
    <w:rsid w:val="004E6AB2"/>
    <w:rsid w:val="004E70E8"/>
    <w:rsid w:val="0050447A"/>
    <w:rsid w:val="00535F87"/>
    <w:rsid w:val="00564622"/>
    <w:rsid w:val="00575121"/>
    <w:rsid w:val="005A3E0B"/>
    <w:rsid w:val="005B3227"/>
    <w:rsid w:val="0063676E"/>
    <w:rsid w:val="00643093"/>
    <w:rsid w:val="0067056E"/>
    <w:rsid w:val="0068094B"/>
    <w:rsid w:val="00686284"/>
    <w:rsid w:val="006917DB"/>
    <w:rsid w:val="0073402D"/>
    <w:rsid w:val="00792D43"/>
    <w:rsid w:val="007A3CAC"/>
    <w:rsid w:val="007B30FE"/>
    <w:rsid w:val="007B7A61"/>
    <w:rsid w:val="007C5C25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8E4EB2"/>
    <w:rsid w:val="00914419"/>
    <w:rsid w:val="0095370D"/>
    <w:rsid w:val="00962E61"/>
    <w:rsid w:val="00986331"/>
    <w:rsid w:val="009A6667"/>
    <w:rsid w:val="009C7105"/>
    <w:rsid w:val="009D281E"/>
    <w:rsid w:val="00A122BB"/>
    <w:rsid w:val="00A32858"/>
    <w:rsid w:val="00A37F9E"/>
    <w:rsid w:val="00A574BD"/>
    <w:rsid w:val="00A858A8"/>
    <w:rsid w:val="00A95ECD"/>
    <w:rsid w:val="00AB7FE5"/>
    <w:rsid w:val="00AC1E5A"/>
    <w:rsid w:val="00AE3EDD"/>
    <w:rsid w:val="00B14E21"/>
    <w:rsid w:val="00B54AD3"/>
    <w:rsid w:val="00B62B99"/>
    <w:rsid w:val="00B643D0"/>
    <w:rsid w:val="00B678D8"/>
    <w:rsid w:val="00B71E93"/>
    <w:rsid w:val="00B87E22"/>
    <w:rsid w:val="00BA3E51"/>
    <w:rsid w:val="00BB3142"/>
    <w:rsid w:val="00BC6FF1"/>
    <w:rsid w:val="00BD561E"/>
    <w:rsid w:val="00BD6049"/>
    <w:rsid w:val="00C155FC"/>
    <w:rsid w:val="00C165BA"/>
    <w:rsid w:val="00C44E8E"/>
    <w:rsid w:val="00C532FC"/>
    <w:rsid w:val="00C75D84"/>
    <w:rsid w:val="00C857CB"/>
    <w:rsid w:val="00CA5CD9"/>
    <w:rsid w:val="00CC0351"/>
    <w:rsid w:val="00CC2EBC"/>
    <w:rsid w:val="00CC5ED4"/>
    <w:rsid w:val="00D04093"/>
    <w:rsid w:val="00D0794D"/>
    <w:rsid w:val="00D140DF"/>
    <w:rsid w:val="00D666BB"/>
    <w:rsid w:val="00D720DF"/>
    <w:rsid w:val="00D92ED4"/>
    <w:rsid w:val="00D94ABF"/>
    <w:rsid w:val="00E0780D"/>
    <w:rsid w:val="00E20245"/>
    <w:rsid w:val="00E4379F"/>
    <w:rsid w:val="00E43AAB"/>
    <w:rsid w:val="00E65596"/>
    <w:rsid w:val="00E6567E"/>
    <w:rsid w:val="00EA0042"/>
    <w:rsid w:val="00EB1D1B"/>
    <w:rsid w:val="00EC647D"/>
    <w:rsid w:val="00EE7F42"/>
    <w:rsid w:val="00F36875"/>
    <w:rsid w:val="00F51E3E"/>
    <w:rsid w:val="00F53B71"/>
    <w:rsid w:val="00F716E1"/>
    <w:rsid w:val="00F908C3"/>
    <w:rsid w:val="00F91753"/>
    <w:rsid w:val="00FB1F01"/>
    <w:rsid w:val="00FC7DF2"/>
    <w:rsid w:val="00FD01DA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10F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4C4C4C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46587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465870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contextualSpacing/>
    </w:pPr>
    <w:rPr>
      <w:caps/>
      <w:color w:val="465870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5F483E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5F483E" w:themeColor="accent4" w:themeShade="BF"/>
      <w:lang w:val="en-US"/>
    </w:rPr>
  </w:style>
  <w:style w:type="table" w:styleId="PlainTable4">
    <w:name w:val="Plain Table 4"/>
    <w:basedOn w:val="TableNormal"/>
    <w:uiPriority w:val="44"/>
    <w:rsid w:val="00EE7F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02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66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56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82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06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9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erfect-Personnel-Placement/fronten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j-m-smith426/team-4-Project-2-FE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2021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B8F0A94EB448E98CEC16128A732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C546A-6ED1-46C7-B42E-D626F4B4D997}"/>
      </w:docPartPr>
      <w:docPartBody>
        <w:p w:rsidR="0024355D" w:rsidRDefault="00E120A3">
          <w:pPr>
            <w:pStyle w:val="E3B8F0A94EB448E98CEC16128A732178"/>
          </w:pPr>
          <w:r w:rsidRPr="00173B36">
            <w:t>EXPERIENCE</w:t>
          </w:r>
        </w:p>
      </w:docPartBody>
    </w:docPart>
    <w:docPart>
      <w:docPartPr>
        <w:name w:val="A0C039F39BFD4CA6B1F31BB62A3BB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F974C-5782-41D3-8F0D-CE98E17D4A8A}"/>
      </w:docPartPr>
      <w:docPartBody>
        <w:p w:rsidR="00651762" w:rsidRDefault="0024355D" w:rsidP="0024355D">
          <w:pPr>
            <w:pStyle w:val="A0C039F39BFD4CA6B1F31BB62A3BB09A"/>
          </w:pPr>
          <w:r w:rsidRPr="00173B36">
            <w:t>SKILLS</w:t>
          </w:r>
        </w:p>
      </w:docPartBody>
    </w:docPart>
    <w:docPart>
      <w:docPartPr>
        <w:name w:val="B82B3E74A59747B5B161E92DF28CB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CCFCA-09CA-45B7-B493-7B821908A323}"/>
      </w:docPartPr>
      <w:docPartBody>
        <w:p w:rsidR="00651762" w:rsidRDefault="0024355D" w:rsidP="0024355D">
          <w:pPr>
            <w:pStyle w:val="B82B3E74A59747B5B161E92DF28CBB3B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C9"/>
    <w:rsid w:val="000732C9"/>
    <w:rsid w:val="0024355D"/>
    <w:rsid w:val="00651762"/>
    <w:rsid w:val="00C26B97"/>
    <w:rsid w:val="00E1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C039F39BFD4CA6B1F31BB62A3BB09A">
    <w:name w:val="A0C039F39BFD4CA6B1F31BB62A3BB09A"/>
    <w:rsid w:val="0024355D"/>
  </w:style>
  <w:style w:type="paragraph" w:customStyle="1" w:styleId="B82B3E74A59747B5B161E92DF28CBB3B">
    <w:name w:val="B82B3E74A59747B5B161E92DF28CBB3B"/>
    <w:rsid w:val="0024355D"/>
  </w:style>
  <w:style w:type="paragraph" w:customStyle="1" w:styleId="3B79D849AFD940F9BD25CA8E7ABEA773">
    <w:name w:val="3B79D849AFD940F9BD25CA8E7ABEA773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sz w:val="26"/>
      <w:szCs w:val="18"/>
    </w:rPr>
  </w:style>
  <w:style w:type="paragraph" w:customStyle="1" w:styleId="E3B8F0A94EB448E98CEC16128A732178">
    <w:name w:val="E3B8F0A94EB448E98CEC16128A7321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resume.dotx</Template>
  <TotalTime>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2021-12-29T21:00:00Z</dcterms:created>
  <dcterms:modified xsi:type="dcterms:W3CDTF">2021-12-29T21:00:00Z</dcterms:modified>
</cp:coreProperties>
</file>